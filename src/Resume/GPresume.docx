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Pr="00333CD3" w:rsidR="002C2CDD" w:rsidTr="1E9CF1BB" w14:paraId="4B4FF023" w14:textId="77777777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P="00523479" w:rsidRDefault="00E02DCD" w14:paraId="694C8C47" w14:textId="4A48BF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863084C" wp14:editId="6A422F4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id="Group 1" style="position:absolute;margin-left:0;margin-top:-38.15pt;width:524.9pt;height:142.55pt;z-index:-251657216;mso-width-percent:858;mso-height-percent:180;mso-position-horizontal:left;mso-position-vertical-relative:page;mso-width-percent:858;mso-height-percent:180" alt="Header graphics" coordsize="66659,18103" o:spid="_x0000_s1026" w14:anchorId="1CABFF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">
                      <v:rect id="Red rectangle" style="position:absolute;left:11334;top:4191;width:55325;height:10058;visibility:visible;mso-wrap-style:square;v-text-anchor:middle" o:spid="_x0000_s1027" fillcolor="#ea4e4e [3204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textboxrect="3163,3163,18437,18437" o:connecttype="custom" o:connectlocs="10800,0;3163,3163;0,10800;3163,18437;10800,21600;18437,18437;21600,10800;18437,3163"/>
                        <v:handles>
                          <v:h position="#0,center" xrange="0,10800"/>
                        </v:handles>
                      </v:shapetype>
                      <v:shape id="Red circle" style="position:absolute;width:18104;height:18103;visibility:visible;mso-wrap-style:square;v-text-anchor:middle" o:spid="_x0000_s1028" fillcolor="#ea4e4e [3204]" stroked="f" strokeweight="1pt" type="#_x0000_t23" adj="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>
                        <v:stroke joinstyle="miter"/>
                      </v:shape>
                      <v:oval id="White circle" style="position:absolute;left:571;top:571;width:17045;height:17043;visibility:visible;mso-wrap-style:square;v-text-anchor:middle" o:spid="_x0000_s1029" fillcolor="white [3212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9294B47E60073842886DC442D14F7E2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 w:rsidR="00413614">
                  <w:t>GP</w:t>
                </w:r>
              </w:sdtContent>
            </w:sdt>
          </w:p>
          <w:p w:rsidRPr="00333CD3" w:rsidR="00A50939" w:rsidP="007569C1" w:rsidRDefault="00000000" w14:paraId="38AE7309" w14:textId="77777777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6D6869E638FF24A8FF2341E8F88638C"/>
                </w:placeholder>
                <w:temporary/>
                <w:showingPlcHdr/>
                <w15:appearance w15:val="hidden"/>
              </w:sdtPr>
              <w:sdtContent>
                <w:r w:rsidR="00E12C60">
                  <w:t>Objective</w:t>
                </w:r>
              </w:sdtContent>
            </w:sdt>
          </w:p>
          <w:p w:rsidRPr="00333CD3" w:rsidR="002C2CDD" w:rsidP="007569C1" w:rsidRDefault="00413614" w14:paraId="177FE1AF" w14:textId="554F3593">
            <w:r>
              <w:t>To join a company that fosters growth and learning where I can make daily positive contributions.</w:t>
            </w:r>
          </w:p>
          <w:p w:rsidRPr="00333CD3" w:rsidR="002C2CDD" w:rsidP="007569C1" w:rsidRDefault="00000000" w14:paraId="2001C002" w14:textId="77777777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B50155210078746B6DC6272D981FD77"/>
                </w:placeholder>
                <w:temporary/>
                <w:showingPlcHdr/>
                <w15:appearance w15:val="hidden"/>
              </w:sdtPr>
              <w:sdtContent>
                <w:r w:rsidRPr="00333CD3" w:rsidR="002C2CDD">
                  <w:t>Skills</w:t>
                </w:r>
              </w:sdtContent>
            </w:sdt>
          </w:p>
          <w:p w:rsidR="00741125" w:rsidP="00413614" w:rsidRDefault="00413614" w14:paraId="2428F9D2" w14:textId="42490D23">
            <w:r>
              <w:t xml:space="preserve">Help Desk Specialist with </w:t>
            </w:r>
            <w:r w:rsidR="0038171F">
              <w:t>4</w:t>
            </w:r>
            <w:r>
              <w:t xml:space="preserve"> years of hands-on experience delivering technical support, managing IT operations, and supporting users with a variety of technical issues. Skilled in aligning end-user needs with long-term resolutions to complex IT challenges.</w:t>
            </w:r>
          </w:p>
          <w:p w:rsidR="00413614" w:rsidP="00413614" w:rsidRDefault="00413614" w14:paraId="73929121" w14:textId="77777777"/>
          <w:p w:rsidR="00413614" w:rsidP="00413614" w:rsidRDefault="00413614" w14:paraId="7E1E471F" w14:textId="77777777">
            <w:r>
              <w:t>Key Skills:</w:t>
            </w:r>
          </w:p>
          <w:p w:rsidR="00413614" w:rsidP="00413614" w:rsidRDefault="00413614" w14:paraId="73E0802D" w14:textId="77777777">
            <w:pPr>
              <w:pStyle w:val="ListParagraph"/>
              <w:numPr>
                <w:ilvl w:val="0"/>
                <w:numId w:val="1"/>
              </w:numPr>
            </w:pPr>
            <w:r>
              <w:t>Window administration</w:t>
            </w:r>
          </w:p>
          <w:p w:rsidR="00413614" w:rsidP="00413614" w:rsidRDefault="00413614" w14:paraId="3A45B847" w14:textId="77777777">
            <w:pPr>
              <w:pStyle w:val="ListParagraph"/>
              <w:numPr>
                <w:ilvl w:val="0"/>
                <w:numId w:val="1"/>
              </w:numPr>
            </w:pPr>
            <w:r>
              <w:t>MS 365</w:t>
            </w:r>
          </w:p>
          <w:p w:rsidR="00413614" w:rsidP="00413614" w:rsidRDefault="00413614" w14:paraId="2F32445B" w14:textId="77777777">
            <w:pPr>
              <w:pStyle w:val="ListParagraph"/>
              <w:numPr>
                <w:ilvl w:val="0"/>
                <w:numId w:val="1"/>
              </w:numPr>
            </w:pPr>
            <w:r>
              <w:t>Remedy/Force</w:t>
            </w:r>
          </w:p>
          <w:p w:rsidR="00413614" w:rsidP="00413614" w:rsidRDefault="009D0932" w14:paraId="2655C28A" w14:textId="777777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Lifetrax</w:t>
            </w:r>
            <w:proofErr w:type="spellEnd"/>
            <w:r>
              <w:t xml:space="preserve"> Administration</w:t>
            </w:r>
          </w:p>
          <w:p w:rsidR="009D0932" w:rsidP="0038171F" w:rsidRDefault="009D0932" w14:paraId="6B077448" w14:textId="77777777"/>
          <w:p w:rsidR="0038171F" w:rsidP="0038171F" w:rsidRDefault="0038171F" w14:paraId="100EF979" w14:textId="77777777">
            <w:r>
              <w:t>Coding Skills:</w:t>
            </w:r>
          </w:p>
          <w:p w:rsidRPr="00333CD3" w:rsidR="0038171F" w:rsidP="0038171F" w:rsidRDefault="0038171F" w14:paraId="7E2FC080" w14:textId="179DB317">
            <w:pPr>
              <w:pStyle w:val="ListParagraph"/>
              <w:numPr>
                <w:ilvl w:val="0"/>
                <w:numId w:val="3"/>
              </w:numPr>
            </w:pPr>
            <w:r>
              <w:t xml:space="preserve">JavaScript, HTML, CSS, </w:t>
            </w:r>
            <w:proofErr w:type="spellStart"/>
            <w:r>
              <w:t>JQuery</w:t>
            </w:r>
            <w:proofErr w:type="spellEnd"/>
            <w:r>
              <w:t>, Bootstrap, Node.js, MySQL, MongoDB, Express.js, React.js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Pr="00333CD3" w:rsidR="00C612DA" w:rsidTr="001B2AC1" w14:paraId="03579D2C" w14:textId="77777777">
              <w:trPr>
                <w:trHeight w:val="1152" w:hRule="exact"/>
              </w:trPr>
              <w:tc>
                <w:tcPr>
                  <w:tcW w:w="6055" w:type="dxa"/>
                  <w:vAlign w:val="center"/>
                </w:tcPr>
                <w:p w:rsidRPr="00333CD3" w:rsidR="00C612DA" w:rsidP="00C612DA" w:rsidRDefault="00000000" w14:paraId="08F8DC0D" w14:textId="4680A371">
                  <w:pPr>
                    <w:pStyle w:val="Heading1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B2928376B2A3BD4F8B061503334D77E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Content>
                      <w:r w:rsidR="00413614">
                        <w:t>Griffin Pelletier</w:t>
                      </w:r>
                    </w:sdtContent>
                  </w:sdt>
                </w:p>
                <w:p w:rsidRPr="00333CD3" w:rsidR="00C612DA" w:rsidP="00E02DCD" w:rsidRDefault="00000000" w14:paraId="4E1E816A" w14:textId="4B814C37">
                  <w:pPr>
                    <w:pStyle w:val="Heading2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C03E7D58D9CCF747B182E6935944D74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Pr="00413614" w:rsidR="00413614">
                        <w:t>Email: umbral.lights@live.com  Cell: 289.200.4319</w:t>
                      </w:r>
                    </w:sdtContent>
                  </w:sdt>
                </w:p>
              </w:tc>
            </w:tr>
          </w:tbl>
          <w:p w:rsidRPr="00333CD3" w:rsidR="002C2CDD" w:rsidP="007569C1" w:rsidRDefault="00000000" w14:paraId="53355668" w14:textId="77777777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943A472996311A458FFBACDEFC5F8466"/>
                </w:placeholder>
                <w:temporary/>
                <w:showingPlcHdr/>
                <w15:appearance w15:val="hidden"/>
              </w:sdtPr>
              <w:sdtContent>
                <w:r w:rsidRPr="00333CD3" w:rsidR="002C2CDD">
                  <w:t>Experience</w:t>
                </w:r>
              </w:sdtContent>
            </w:sdt>
          </w:p>
          <w:p w:rsidRPr="00333CD3" w:rsidR="002C2CDD" w:rsidP="007569C1" w:rsidRDefault="00413614" w14:paraId="4040C12D" w14:textId="59EE0001">
            <w:pPr>
              <w:pStyle w:val="Heading4"/>
            </w:pPr>
            <w:r>
              <w:t>IT Service Desk</w:t>
            </w:r>
            <w:r w:rsidRPr="00333CD3" w:rsidR="002C2CDD">
              <w:t xml:space="preserve"> • </w:t>
            </w:r>
            <w:r>
              <w:t>Ivari Insurance</w:t>
            </w:r>
            <w:r w:rsidRPr="00333CD3" w:rsidR="002C2CDD">
              <w:t xml:space="preserve"> • </w:t>
            </w:r>
            <w:r>
              <w:t>May 2019 – Feb 2023</w:t>
            </w:r>
          </w:p>
          <w:p w:rsidR="002C2CDD" w:rsidP="00413614" w:rsidRDefault="00413614" w14:paraId="0F3FBCAF" w14:textId="2722DBDD">
            <w:pPr>
              <w:pStyle w:val="ListParagraph"/>
              <w:numPr>
                <w:ilvl w:val="0"/>
                <w:numId w:val="2"/>
              </w:numPr>
            </w:pPr>
            <w:r>
              <w:t xml:space="preserve">Conduct troubleshooting to resolve IT-related and application issues for </w:t>
            </w:r>
            <w:r w:rsidR="009D0932">
              <w:t>corporate</w:t>
            </w:r>
            <w:r>
              <w:t xml:space="preserve"> users (internal/remote)</w:t>
            </w:r>
          </w:p>
          <w:p w:rsidR="00413614" w:rsidP="00413614" w:rsidRDefault="00413614" w14:paraId="27E0F80C" w14:textId="3B22292E">
            <w:pPr>
              <w:pStyle w:val="ListParagraph"/>
              <w:numPr>
                <w:ilvl w:val="0"/>
                <w:numId w:val="2"/>
              </w:numPr>
            </w:pPr>
            <w:r>
              <w:t xml:space="preserve">Consistently meet call handling goals by closing an average of </w:t>
            </w:r>
            <w:r w:rsidR="009D0932">
              <w:t>30</w:t>
            </w:r>
            <w:r>
              <w:t xml:space="preserve"> calls per day with an 80% first call resolution ratio</w:t>
            </w:r>
          </w:p>
          <w:p w:rsidR="00413614" w:rsidP="008E0E9A" w:rsidRDefault="008E0E9A" w14:paraId="76C2446B" w14:textId="11F1C40C">
            <w:pPr>
              <w:pStyle w:val="ListParagraph"/>
              <w:numPr>
                <w:ilvl w:val="0"/>
                <w:numId w:val="2"/>
              </w:numPr>
            </w:pPr>
            <w:r>
              <w:t xml:space="preserve">Provide clients with information on available upgrades and troubleshoot computer-related </w:t>
            </w:r>
            <w:proofErr w:type="gramStart"/>
            <w:r>
              <w:t>problems</w:t>
            </w:r>
            <w:proofErr w:type="gramEnd"/>
            <w:r>
              <w:t xml:space="preserve"> </w:t>
            </w:r>
          </w:p>
          <w:p w:rsidR="0093752D" w:rsidP="0093752D" w:rsidRDefault="0093752D" w14:paraId="3662C31F" w14:textId="0F81FFB2">
            <w:pPr>
              <w:pStyle w:val="ListParagraph"/>
              <w:numPr>
                <w:ilvl w:val="0"/>
                <w:numId w:val="2"/>
              </w:numPr>
            </w:pPr>
            <w:r>
              <w:t xml:space="preserve">Diagnosed and resolved a range of software, hardware, and connectivity issues while delivering technical training on hardware/software to </w:t>
            </w:r>
            <w:proofErr w:type="gramStart"/>
            <w:r>
              <w:t>end-users</w:t>
            </w:r>
            <w:proofErr w:type="gramEnd"/>
          </w:p>
          <w:p w:rsidR="00A44193" w:rsidP="00A44193" w:rsidRDefault="00A44193" w14:paraId="22A25B2A" w14:textId="55EFAAB7">
            <w:pPr>
              <w:pStyle w:val="ListParagraph"/>
              <w:numPr>
                <w:ilvl w:val="0"/>
                <w:numId w:val="2"/>
              </w:numPr>
            </w:pPr>
            <w:r>
              <w:t>Identi</w:t>
            </w:r>
            <w:r w:rsidR="00793463">
              <w:t>f</w:t>
            </w:r>
            <w:r>
              <w:t xml:space="preserve">ied, </w:t>
            </w:r>
            <w:proofErr w:type="gramStart"/>
            <w:r>
              <w:t>defined</w:t>
            </w:r>
            <w:proofErr w:type="gramEnd"/>
            <w:r>
              <w:t xml:space="preserve"> and accurately documented all detected/reported problems and discrepancies using Remedy/Force</w:t>
            </w:r>
          </w:p>
          <w:p w:rsidR="008E0E9A" w:rsidP="008E0E9A" w:rsidRDefault="008E0E9A" w14:paraId="45D0ECC0" w14:textId="5322440A">
            <w:pPr>
              <w:pStyle w:val="ListParagraph"/>
              <w:numPr>
                <w:ilvl w:val="0"/>
                <w:numId w:val="2"/>
              </w:numPr>
            </w:pPr>
            <w:r>
              <w:t xml:space="preserve">Administer all aspects of active directory group policy such as creating and managing end-user accounts using active </w:t>
            </w:r>
            <w:proofErr w:type="gramStart"/>
            <w:r>
              <w:t>directory</w:t>
            </w:r>
            <w:proofErr w:type="gramEnd"/>
          </w:p>
          <w:p w:rsidRPr="00333CD3" w:rsidR="008E0E9A" w:rsidP="008E0E9A" w:rsidRDefault="008E0E9A" w14:paraId="5F9541E5" w14:textId="39FCE331">
            <w:pPr>
              <w:pStyle w:val="ListParagraph"/>
              <w:numPr>
                <w:ilvl w:val="0"/>
                <w:numId w:val="2"/>
              </w:numPr>
            </w:pPr>
            <w:r>
              <w:t>Managed schedule for</w:t>
            </w:r>
            <w:r w:rsidRPr="008E0E9A">
              <w:t xml:space="preserve"> company</w:t>
            </w:r>
            <w:r>
              <w:t>-</w:t>
            </w:r>
            <w:r w:rsidRPr="008E0E9A">
              <w:t>wide employee laptop OS upgrade from Windows 7 to 10</w:t>
            </w:r>
          </w:p>
          <w:p w:rsidRPr="00333CD3" w:rsidR="002C2CDD" w:rsidP="007569C1" w:rsidRDefault="008E0E9A" w14:paraId="1B36372E" w14:textId="20268FF6">
            <w:pPr>
              <w:pStyle w:val="Heading4"/>
            </w:pPr>
            <w:r>
              <w:t>Self Employed (part-time)</w:t>
            </w:r>
            <w:r w:rsidRPr="00333CD3" w:rsidR="002C2CDD">
              <w:t xml:space="preserve"> • </w:t>
            </w:r>
            <w:r>
              <w:t>uber</w:t>
            </w:r>
            <w:r w:rsidRPr="00333CD3" w:rsidR="002C2CDD">
              <w:t xml:space="preserve"> •</w:t>
            </w:r>
            <w:r>
              <w:t>Nov 2016 – May 2019</w:t>
            </w:r>
          </w:p>
          <w:p w:rsidR="008E0E9A" w:rsidP="008E0E9A" w:rsidRDefault="008E0E9A" w14:paraId="40364B03" w14:textId="3D6B968A">
            <w:pPr>
              <w:pStyle w:val="Heading4"/>
            </w:pPr>
            <w:r>
              <w:t>Warehouse Staff</w:t>
            </w:r>
            <w:r w:rsidRPr="00333CD3">
              <w:t xml:space="preserve"> • </w:t>
            </w:r>
            <w:r>
              <w:t>various – Apr 2012 – Jul 2016</w:t>
            </w:r>
          </w:p>
          <w:p w:rsidR="008E0E9A" w:rsidP="008E0E9A" w:rsidRDefault="008E0E9A" w14:paraId="14A3740C" w14:textId="0543216D">
            <w:pPr>
              <w:pStyle w:val="Heading4"/>
            </w:pPr>
            <w:r>
              <w:t>cable technician</w:t>
            </w:r>
            <w:r w:rsidRPr="00333CD3">
              <w:t xml:space="preserve"> • </w:t>
            </w:r>
            <w:r>
              <w:t>catech systems – dec 2011 – feb 2016</w:t>
            </w:r>
          </w:p>
          <w:p w:rsidRPr="00333CD3" w:rsidR="002C2CDD" w:rsidP="007569C1" w:rsidRDefault="002C2CDD" w14:paraId="09EF9CA2" w14:textId="3F4E70F0"/>
          <w:p w:rsidR="1E9CF1BB" w:rsidP="1E9CF1BB" w:rsidRDefault="1E9CF1BB" w14:paraId="24E3B290" w14:textId="6DBAD4E8">
            <w:pPr>
              <w:pStyle w:val="Normal"/>
              <w:rPr>
                <w:b w:val="1"/>
                <w:bCs w:val="1"/>
              </w:rPr>
            </w:pPr>
            <w:r w:rsidRPr="1E9CF1BB" w:rsidR="1E9CF1BB">
              <w:rPr>
                <w:b w:val="1"/>
                <w:bCs w:val="1"/>
              </w:rPr>
              <w:t>UofT</w:t>
            </w:r>
            <w:r w:rsidRPr="1E9CF1BB" w:rsidR="1E9CF1BB">
              <w:rPr>
                <w:b w:val="1"/>
                <w:bCs w:val="1"/>
              </w:rPr>
              <w:t xml:space="preserve"> </w:t>
            </w:r>
            <w:r w:rsidRPr="1E9CF1BB" w:rsidR="1E9CF1BB">
              <w:rPr>
                <w:b w:val="1"/>
                <w:bCs w:val="1"/>
              </w:rPr>
              <w:t>Fullstack</w:t>
            </w:r>
            <w:r w:rsidRPr="1E9CF1BB" w:rsidR="1E9CF1BB">
              <w:rPr>
                <w:b w:val="1"/>
                <w:bCs w:val="1"/>
              </w:rPr>
              <w:t xml:space="preserve"> Bootcamp</w:t>
            </w:r>
          </w:p>
          <w:p w:rsidR="1E9CF1BB" w:rsidP="1E9CF1BB" w:rsidRDefault="1E9CF1BB" w14:paraId="771728E0" w14:textId="545B016D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1E9CF1BB" w:rsidR="1E9CF1BB">
              <w:rPr>
                <w:b w:val="1"/>
                <w:bCs w:val="1"/>
              </w:rPr>
              <w:t>Built a website using basic HTML, CSS, and JavaScript</w:t>
            </w:r>
          </w:p>
          <w:p w:rsidR="1E9CF1BB" w:rsidP="1E9CF1BB" w:rsidRDefault="1E9CF1BB" w14:paraId="1E1D7AD5" w14:textId="65CC1F55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1E9CF1BB" w:rsidR="1E9CF1BB">
              <w:rPr>
                <w:b w:val="1"/>
                <w:bCs w:val="1"/>
              </w:rPr>
              <w:t xml:space="preserve">Built a back-end command-line app using </w:t>
            </w:r>
            <w:r w:rsidRPr="1E9CF1BB" w:rsidR="1E9CF1BB">
              <w:rPr>
                <w:b w:val="1"/>
                <w:bCs w:val="1"/>
              </w:rPr>
              <w:t>MySql</w:t>
            </w:r>
            <w:r w:rsidRPr="1E9CF1BB" w:rsidR="1E9CF1BB">
              <w:rPr>
                <w:b w:val="1"/>
                <w:bCs w:val="1"/>
              </w:rPr>
              <w:t>, Express, Heroku, and NodeJS</w:t>
            </w:r>
          </w:p>
          <w:p w:rsidRPr="00333CD3" w:rsidR="002C2CDD" w:rsidP="007569C1" w:rsidRDefault="00000000" w14:paraId="485899D0" w14:textId="77777777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1FB5A81C6C86E4F8FAB210CD3B9B098"/>
                </w:placeholder>
                <w:temporary/>
                <w:showingPlcHdr/>
                <w15:appearance w15:val="hidden"/>
              </w:sdtPr>
              <w:sdtContent>
                <w:r w:rsidRPr="00333CD3" w:rsidR="002C2CDD">
                  <w:t>Education</w:t>
                </w:r>
              </w:sdtContent>
            </w:sdt>
          </w:p>
          <w:p w:rsidR="0038171F" w:rsidP="007569C1" w:rsidRDefault="0038171F" w14:paraId="5EBC684B" w14:textId="4BAA7074">
            <w:pPr>
              <w:pStyle w:val="Heading4"/>
            </w:pPr>
            <w:r>
              <w:t>UofT SCS Coding Bootcamp – April 2023 – July 2023 (12 weeks)</w:t>
            </w:r>
          </w:p>
          <w:p w:rsidR="002C2CDD" w:rsidP="007569C1" w:rsidRDefault="008E0E9A" w14:paraId="0A11ABCA" w14:textId="17EC4915">
            <w:pPr>
              <w:pStyle w:val="Heading4"/>
            </w:pPr>
            <w:r>
              <w:t>school of jouralism</w:t>
            </w:r>
            <w:r w:rsidRPr="00333CD3" w:rsidR="002C2CDD">
              <w:t xml:space="preserve"> • </w:t>
            </w:r>
            <w:r>
              <w:t>Sep 2013 – Apr 2015</w:t>
            </w:r>
            <w:r w:rsidRPr="00333CD3" w:rsidR="002C2CDD">
              <w:t xml:space="preserve"> • </w:t>
            </w:r>
            <w:r>
              <w:t>durham College</w:t>
            </w:r>
          </w:p>
          <w:p w:rsidRPr="00333CD3" w:rsidR="008E0E9A" w:rsidP="007569C1" w:rsidRDefault="008E0E9A" w14:paraId="780D2B51" w14:textId="34EA967F">
            <w:pPr>
              <w:pStyle w:val="Heading4"/>
            </w:pPr>
            <w:r>
              <w:t xml:space="preserve">dunbarton highschool </w:t>
            </w:r>
            <w:r w:rsidRPr="00333CD3">
              <w:t xml:space="preserve">• </w:t>
            </w:r>
            <w:r>
              <w:t>Sep 2006 – jun 2010</w:t>
            </w:r>
          </w:p>
          <w:p w:rsidRPr="00333CD3" w:rsidR="00741125" w:rsidP="00A44193" w:rsidRDefault="00A44193" w14:paraId="52BA2CA7" w14:textId="341E6BF6">
            <w:pPr>
              <w:tabs>
                <w:tab w:val="left" w:pos="1655"/>
              </w:tabs>
            </w:pPr>
            <w:r>
              <w:tab/>
            </w:r>
          </w:p>
        </w:tc>
      </w:tr>
    </w:tbl>
    <w:p w:rsidRPr="00333CD3" w:rsidR="00EF7CC9" w:rsidP="00E22E87" w:rsidRDefault="00EF7CC9" w14:paraId="54BC5704" w14:textId="77777777">
      <w:pPr>
        <w:pStyle w:val="NoSpacing"/>
      </w:pPr>
    </w:p>
    <w:sectPr w:rsidRPr="00333CD3" w:rsidR="00EF7CC9" w:rsidSect="00EF7CC9">
      <w:headerReference w:type="default" r:id="rId8"/>
      <w:footerReference w:type="default" r:id="rId9"/>
      <w:footerReference w:type="first" r:id="rId10"/>
      <w:pgSz w:w="12240" w:h="15840" w:orient="portrait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7B9" w:rsidP="00713050" w:rsidRDefault="005407B9" w14:paraId="10E66640" w14:textId="77777777">
      <w:pPr>
        <w:spacing w:line="240" w:lineRule="auto"/>
      </w:pPr>
      <w:r>
        <w:separator/>
      </w:r>
    </w:p>
  </w:endnote>
  <w:endnote w:type="continuationSeparator" w:id="0">
    <w:p w:rsidR="005407B9" w:rsidP="00713050" w:rsidRDefault="005407B9" w14:paraId="39BC65E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roman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 w14:paraId="5FF34EAA" w14:textId="77777777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A3DF1" w14:paraId="6ED19002" w14:textId="77777777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2ACFDD6" wp14:editId="7192F10D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id="Group 102" style="width:25.9pt;height:25.9pt;mso-position-horizontal-relative:char;mso-position-vertical-relative:line" alt="Email icon" coordsize="7345,7345" o:spid="_x0000_s1026" w14:anchorId="13A9D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">
                    <o:lock v:ext="edit" aspectratio="t"/>
                    <v:oval id="Oval 17" style="position:absolute;width:7345;height:7345;visibility:visible;mso-wrap-style:square;v-text-anchor:middle" o:spid="_x0000_s1027" fillcolor="#ea4e4e [3204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>
                      <v:stroke joinstyle="miter"/>
                    </v:oval>
                    <v:group id="Group 18" style="position:absolute;left:1639;top:2458;width:4067;height:2429" coordsize="7278,4347" coordorigin="1639,2458" o:spid="_x0000_s1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22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2098A" w14:paraId="788E968F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D3678BC" wp14:editId="1DC2854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id="Group 4" style="width:25.9pt;height:25.9pt;mso-position-horizontal-relative:char;mso-position-vertical-relative:line" alt="Twitter icon" coordsize="430,430" o:spid="_x0000_s1026" w14:anchorId="507A8E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pXLihIAAN5k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">
                    <o:lock v:ext="edit" aspectratio="t"/>
                    <v:shape id="Circle around Twitter symbol" style="position:absolute;width:430;height:430;visibility:visible;mso-wrap-style:square;v-text-anchor:top" coordsize="3441,3441" o:spid="_x0000_s1027" fillcolor="#ea4e4e [3204]" strokecolor="#ea4e4e [3204]" strokeweight="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style="position:absolute;left:104;top:119;width:238;height:211;visibility:visible;mso-wrap-style:square;v-text-anchor:top" coordsize="1898,1692" o:spid="_x0000_s1028" fillcolor="black" strokeweight="0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2098A" w14:paraId="1132D347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A7F2153" wp14:editId="0A2E39A8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id="Group 10" style="width:25.9pt;height:25.9pt;mso-position-horizontal-relative:char;mso-position-vertical-relative:line" alt="Telephone icon" coordsize="431,431" o:spid="_x0000_s1026" w14:anchorId="3ED70A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0AxZWw0RAAB3XQAADgAAAAAAAAAAAAAAAAAuAgAAZHJzL2Uyb0RvYy54bWxQ&#13;&#10;SwECLQAUAAYACAAAACEA2yfDXNwAAAAIAQAADwAAAAAAAAAAAAAAAABnEwAAZHJzL2Rvd25yZXYu&#13;&#10;eG1sUEsFBgAAAAAEAAQA8wAAAHAUAAAAAA==&#13;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ea4e4e [3204]" strokecolor="#ea4e4e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2098A" w14:paraId="65E010D9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66A6F8" wp14:editId="3F202FC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id="Group 16" style="width:25.9pt;height:25.9pt;mso-position-horizontal-relative:char;mso-position-vertical-relative:line" alt="LinkedIn icon" coordsize="431,431" o:spid="_x0000_s1026" w14:anchorId="77955CE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01HtqpoRAACsYwAADgAAAAAA&#13;&#10;AAAAAAAAAAAuAgAAZHJzL2Uyb0RvYy54bWxQSwECLQAUAAYACAAAACEA2yfDXNwAAAAIAQAADwAA&#13;&#10;AAAAAAAAAAAAAAD0EwAAZHJzL2Rvd25yZXYueG1sUEsFBgAAAAAEAAQA8wAAAP0UAAAAAA==&#13;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ea4e4e [3204]" strokecolor="#ea4e4e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 w14:paraId="6F3E1349" w14:textId="77777777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A44D3D1C45D3B438C36C4B38BF311D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 w:rsidRPr="00CA3DF1" w:rsidR="00684488" w:rsidP="00811117" w:rsidRDefault="00811117" w14:paraId="141DB6F0" w14:textId="2A0A5AB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6B9349CFDBCCEB4492251BE236210D2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 w:rsidRPr="00C2098A" w:rsidR="00684488" w:rsidP="00811117" w:rsidRDefault="00811117" w14:paraId="52FFCD3C" w14:textId="7777777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Pr="00C2098A" w:rsidR="00684488" w:rsidP="00811117" w:rsidRDefault="00811117" w14:paraId="3A714B8B" w14:textId="7777777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:rsidRPr="00C2098A" w:rsidR="00684488" w:rsidP="00811117" w:rsidRDefault="00811117" w14:paraId="276BD7AF" w14:textId="7777777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P="00217980" w:rsidRDefault="00217980" w14:paraId="48ABCD2D" w14:textId="77777777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7980" w:rsidP="00A44193" w:rsidRDefault="00A44193" w14:paraId="04A2A6C2" w14:textId="26E729DE">
    <w:pPr>
      <w:pStyle w:val="Footer"/>
      <w:rPr>
        <w:noProof/>
      </w:rPr>
    </w:pPr>
    <w:r w:rsidRPr="51CC8AA3">
      <w:rPr>
        <w:lang w:val="it-IT"/>
      </w:rPr>
      <w:t>1460 Whites Road, Unit 416</w:t>
    </w:r>
    <w:r>
      <w:rPr>
        <w:lang w:val="it-IT"/>
      </w:rPr>
      <w:t xml:space="preserve">, pickering, </w:t>
    </w:r>
    <w:proofErr w:type="gramStart"/>
    <w:r>
      <w:rPr>
        <w:lang w:val="it-IT"/>
      </w:rPr>
      <w:t>ontario  L</w:t>
    </w:r>
    <w:proofErr w:type="gramEnd"/>
    <w:r>
      <w:rPr>
        <w:lang w:val="it-IT"/>
      </w:rPr>
      <w:t>1v 0E8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7B9" w:rsidP="00713050" w:rsidRDefault="005407B9" w14:paraId="05F8ABC2" w14:textId="77777777">
      <w:pPr>
        <w:spacing w:line="240" w:lineRule="auto"/>
      </w:pPr>
      <w:r>
        <w:separator/>
      </w:r>
    </w:p>
  </w:footnote>
  <w:footnote w:type="continuationSeparator" w:id="0">
    <w:p w:rsidR="005407B9" w:rsidP="00713050" w:rsidRDefault="005407B9" w14:paraId="0ADC568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Pr="00F207C0" w:rsidR="001A5CA9" w:rsidTr="00741125" w14:paraId="30E91C40" w14:textId="77777777">
      <w:trPr>
        <w:trHeight w:val="2952" w:hRule="exact"/>
      </w:trPr>
      <w:tc>
        <w:tcPr>
          <w:tcW w:w="3783" w:type="dxa"/>
          <w:tcMar>
            <w:top w:w="821" w:type="dxa"/>
            <w:right w:w="720" w:type="dxa"/>
          </w:tcMar>
        </w:tcPr>
        <w:p w:rsidRPr="00F207C0" w:rsidR="001A5CA9" w:rsidP="001A5CA9" w:rsidRDefault="00E02DCD" w14:paraId="7F4DFCE4" w14:textId="132D2832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6C15F09" wp14:editId="7367DD9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id="Group 3" style="position:absolute;margin-left:0;margin-top:-39.45pt;width:524.85pt;height:142.55pt;z-index:-251657216;mso-width-percent:858;mso-height-percent:180;mso-position-vertical-relative:page;mso-width-percent:858;mso-height-percent:180" alt="Continuation page header graphic" coordsize="66655,18103" o:spid="_x0000_s1026" w14:anchorId="50AA37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">
                    <v:rect id="Red rectangle" style="position:absolute;left:11334;top:4191;width:55321;height:10058;visibility:visible;mso-wrap-style:square;v-text-anchor:middle" o:spid="_x0000_s1027" fillcolor="#ea4e4e [3204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/>
                    <v:oval id="White circle" style="position:absolute;left:571;top:571;width:17044;height:17043;visibility:visible;mso-wrap-style:square;v-text-anchor:middle" o:spid="_x0000_s1028" fillcolor="white [3212]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textboxrect="3163,3163,18437,18437" o:connecttype="custom" o:connectlocs="10800,0;3163,3163;0,10800;3163,18437;10800,21600;18437,18437;21600,10800;18437,3163"/>
                      <v:handles>
                        <v:h position="#0,center" xrange="0,10800"/>
                      </v:handles>
                    </v:shapetype>
                    <v:shape id="Red circle" style="position:absolute;width:18103;height:18103;visibility:visible;mso-wrap-style:square;v-text-anchor:middle" o:spid="_x0000_s1029" fillcolor="#ea4e4e [3204]" stroked="f" strokeweight="1pt" type="#_x0000_t23" adj="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 w:rsidR="00413614">
                <w:t>GP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 w14:paraId="23DD6033" w14:textId="77777777">
            <w:trPr>
              <w:trHeight w:val="1152" w:hRule="exact"/>
            </w:trPr>
            <w:tc>
              <w:tcPr>
                <w:tcW w:w="6055" w:type="dxa"/>
                <w:vAlign w:val="center"/>
              </w:tcPr>
              <w:p w:rsidRPr="009B3C40" w:rsidR="001A5CA9" w:rsidP="001A5CA9" w:rsidRDefault="00000000" w14:paraId="6DEBBB13" w14:textId="5094A4AC">
                <w:pPr>
                  <w:pStyle w:val="Heading1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 w:rsidR="00413614">
                      <w:t>Griffin Pelletier</w:t>
                    </w:r>
                  </w:sdtContent>
                </w:sdt>
              </w:p>
              <w:p w:rsidR="001A5CA9" w:rsidP="001A5CA9" w:rsidRDefault="00000000" w14:paraId="0774B8AC" w14:textId="10A9BEC4">
                <w:pPr>
                  <w:pStyle w:val="Heading2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 w:rsidR="00413614">
                      <w:t xml:space="preserve">Email: </w:t>
                    </w:r>
                    <w:proofErr w:type="gramStart"/>
                    <w:r w:rsidR="00413614">
                      <w:t>umbral.lights@live.com  Cell</w:t>
                    </w:r>
                    <w:proofErr w:type="gramEnd"/>
                    <w:r w:rsidR="00413614">
                      <w:t>: 289.200.4319</w:t>
                    </w:r>
                  </w:sdtContent>
                </w:sdt>
              </w:p>
            </w:tc>
          </w:tr>
        </w:tbl>
        <w:p w:rsidRPr="00F207C0" w:rsidR="001A5CA9" w:rsidP="001A5CA9" w:rsidRDefault="001A5CA9" w14:paraId="7EC04377" w14:textId="77777777"/>
      </w:tc>
    </w:tr>
  </w:tbl>
  <w:p w:rsidRPr="001A5CA9" w:rsidR="00217980" w:rsidP="001A5CA9" w:rsidRDefault="00217980" w14:paraId="79ED8C0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ddc8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DB519DE"/>
    <w:multiLevelType w:val="hybridMultilevel"/>
    <w:tmpl w:val="18827E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584BF7"/>
    <w:multiLevelType w:val="hybridMultilevel"/>
    <w:tmpl w:val="F438B0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A23340"/>
    <w:multiLevelType w:val="hybridMultilevel"/>
    <w:tmpl w:val="D35637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788503479">
    <w:abstractNumId w:val="2"/>
  </w:num>
  <w:num w:numId="2" w16cid:durableId="1126509358">
    <w:abstractNumId w:val="1"/>
  </w:num>
  <w:num w:numId="3" w16cid:durableId="81056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14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86619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71F"/>
    <w:rsid w:val="003C5528"/>
    <w:rsid w:val="004077FB"/>
    <w:rsid w:val="00413614"/>
    <w:rsid w:val="00424DD9"/>
    <w:rsid w:val="0046104A"/>
    <w:rsid w:val="004717C5"/>
    <w:rsid w:val="00523479"/>
    <w:rsid w:val="005407B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93463"/>
    <w:rsid w:val="007D2696"/>
    <w:rsid w:val="00811117"/>
    <w:rsid w:val="00841146"/>
    <w:rsid w:val="0088504C"/>
    <w:rsid w:val="0089382B"/>
    <w:rsid w:val="008A1907"/>
    <w:rsid w:val="008C6BCA"/>
    <w:rsid w:val="008C7B50"/>
    <w:rsid w:val="008E0E9A"/>
    <w:rsid w:val="0093752D"/>
    <w:rsid w:val="009B3C40"/>
    <w:rsid w:val="009D0932"/>
    <w:rsid w:val="00A42540"/>
    <w:rsid w:val="00A44193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  <w:rsid w:val="1E9CF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A3701"/>
  <w15:chartTrackingRefBased/>
  <w15:docId w15:val="{1299F0EB-A4C8-684D-A618-37FE4879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color="EA4E4E" w:themeColor="accent1" w:sz="48" w:space="1"/>
      </w:pBdr>
      <w:spacing w:before="720" w:after="18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23479"/>
    <w:rPr>
      <w:rFonts w:asciiTheme="majorHAnsi" w:hAnsiTheme="majorHAnsi" w:eastAsiaTheme="majorEastAsia" w:cstheme="majorBidi"/>
      <w:caps/>
      <w:color w:val="000000" w:themeColor="tex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42B64"/>
    <w:rPr>
      <w:rFonts w:asciiTheme="majorHAnsi" w:hAnsiTheme="majorHAnsi" w:eastAsiaTheme="majorEastAsia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C7B50"/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rsid w:val="00C2098A"/>
    <w:rPr>
      <w:rFonts w:asciiTheme="majorHAnsi" w:hAnsiTheme="majorHAnsi" w:eastAsiaTheme="majorEastAsia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styleId="Initials" w:customStyle="1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styleId="HeaderChar" w:customStyle="1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styleId="FooterChar" w:customStyle="1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D2696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D2696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D2696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41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rnandpelletier/Library/Containers/com.microsoft.Word/Data/Library/Application%20Support/Microsoft/Office/16.0/DTS/en-US%7bEB7490FD-C4E4-2247-8629-E9863B4DC8FD%7d/%7bD668EEC8-0D41-E248-A2A2-6B13358C364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94B47E60073842886DC442D14F7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35F1-642D-0947-A07C-8157C9F656CB}"/>
      </w:docPartPr>
      <w:docPartBody>
        <w:p w:rsidR="00826ECE" w:rsidRDefault="00000000">
          <w:pPr>
            <w:pStyle w:val="9294B47E60073842886DC442D14F7E2C"/>
          </w:pPr>
          <w:r w:rsidRPr="00333CD3">
            <w:t>YN</w:t>
          </w:r>
        </w:p>
      </w:docPartBody>
    </w:docPart>
    <w:docPart>
      <w:docPartPr>
        <w:name w:val="A6D6869E638FF24A8FF2341E8F886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14A82-8638-F742-8FF7-27C071EDF067}"/>
      </w:docPartPr>
      <w:docPartBody>
        <w:p w:rsidR="00826ECE" w:rsidRDefault="00000000">
          <w:pPr>
            <w:pStyle w:val="A6D6869E638FF24A8FF2341E8F88638C"/>
          </w:pPr>
          <w:r>
            <w:t>Objective</w:t>
          </w:r>
        </w:p>
      </w:docPartBody>
    </w:docPart>
    <w:docPart>
      <w:docPartPr>
        <w:name w:val="7B50155210078746B6DC6272D981F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90C81-0649-F04A-8E54-BB11A9A249AF}"/>
      </w:docPartPr>
      <w:docPartBody>
        <w:p w:rsidR="00826ECE" w:rsidRDefault="00000000">
          <w:pPr>
            <w:pStyle w:val="7B50155210078746B6DC6272D981FD77"/>
          </w:pPr>
          <w:r w:rsidRPr="00333CD3">
            <w:t>Skills</w:t>
          </w:r>
        </w:p>
      </w:docPartBody>
    </w:docPart>
    <w:docPart>
      <w:docPartPr>
        <w:name w:val="B2928376B2A3BD4F8B061503334D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F116-6FB8-3F47-986C-9C3E01A60C63}"/>
      </w:docPartPr>
      <w:docPartBody>
        <w:p w:rsidR="00826ECE" w:rsidRDefault="00000000">
          <w:pPr>
            <w:pStyle w:val="B2928376B2A3BD4F8B061503334D77E2"/>
          </w:pPr>
          <w:r>
            <w:t>Your Name</w:t>
          </w:r>
        </w:p>
      </w:docPartBody>
    </w:docPart>
    <w:docPart>
      <w:docPartPr>
        <w:name w:val="C03E7D58D9CCF747B182E6935944D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9867-D7A6-6948-AD2A-EF4E81C169A5}"/>
      </w:docPartPr>
      <w:docPartBody>
        <w:p w:rsidR="00826ECE" w:rsidRDefault="00000000">
          <w:pPr>
            <w:pStyle w:val="C03E7D58D9CCF747B182E6935944D74A"/>
          </w:pPr>
          <w:r w:rsidRPr="00333CD3">
            <w:t>Link to other online properties: Portfolio/Website/Blog</w:t>
          </w:r>
        </w:p>
      </w:docPartBody>
    </w:docPart>
    <w:docPart>
      <w:docPartPr>
        <w:name w:val="943A472996311A458FFBACDEFC5F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E1968-F813-2A41-9BC3-FB88BC91CF51}"/>
      </w:docPartPr>
      <w:docPartBody>
        <w:p w:rsidR="00826ECE" w:rsidRDefault="00000000">
          <w:pPr>
            <w:pStyle w:val="943A472996311A458FFBACDEFC5F8466"/>
          </w:pPr>
          <w:r w:rsidRPr="00333CD3">
            <w:t>Experience</w:t>
          </w:r>
        </w:p>
      </w:docPartBody>
    </w:docPart>
    <w:docPart>
      <w:docPartPr>
        <w:name w:val="91FB5A81C6C86E4F8FAB210CD3B9B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3443E-9B64-224B-971A-91CF70E7E8C9}"/>
      </w:docPartPr>
      <w:docPartBody>
        <w:p w:rsidR="00826ECE" w:rsidRDefault="00000000">
          <w:pPr>
            <w:pStyle w:val="91FB5A81C6C86E4F8FAB210CD3B9B098"/>
          </w:pPr>
          <w:r w:rsidRPr="00333CD3">
            <w:t>Education</w:t>
          </w:r>
        </w:p>
      </w:docPartBody>
    </w:docPart>
    <w:docPart>
      <w:docPartPr>
        <w:name w:val="9A44D3D1C45D3B438C36C4B38BF31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6E15-FC42-7143-87D4-F4A8ED27C90A}"/>
      </w:docPartPr>
      <w:docPartBody>
        <w:p w:rsidR="00826ECE" w:rsidRDefault="00000000">
          <w:pPr>
            <w:pStyle w:val="9A44D3D1C45D3B438C36C4B38BF311D1"/>
          </w:pPr>
          <w:r w:rsidRPr="00333CD3">
            <w:t>School</w:t>
          </w:r>
        </w:p>
      </w:docPartBody>
    </w:docPart>
    <w:docPart>
      <w:docPartPr>
        <w:name w:val="6B9349CFDBCCEB4492251BE236210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2C0B6-040C-8346-8DAC-8F3678A90DF1}"/>
      </w:docPartPr>
      <w:docPartBody>
        <w:p w:rsidR="00826ECE" w:rsidRDefault="00000000">
          <w:pPr>
            <w:pStyle w:val="6B9349CFDBCCEB4492251BE236210D25"/>
          </w:pPr>
          <w:r w:rsidRPr="00333CD3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roman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F"/>
    <w:rsid w:val="003C273F"/>
    <w:rsid w:val="00826ECE"/>
    <w:rsid w:val="009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94B47E60073842886DC442D14F7E2C">
    <w:name w:val="9294B47E60073842886DC442D14F7E2C"/>
  </w:style>
  <w:style w:type="paragraph" w:customStyle="1" w:styleId="A6D6869E638FF24A8FF2341E8F88638C">
    <w:name w:val="A6D6869E638FF24A8FF2341E8F88638C"/>
  </w:style>
  <w:style w:type="paragraph" w:customStyle="1" w:styleId="7B50155210078746B6DC6272D981FD77">
    <w:name w:val="7B50155210078746B6DC6272D981FD77"/>
  </w:style>
  <w:style w:type="paragraph" w:customStyle="1" w:styleId="B2928376B2A3BD4F8B061503334D77E2">
    <w:name w:val="B2928376B2A3BD4F8B061503334D77E2"/>
  </w:style>
  <w:style w:type="paragraph" w:customStyle="1" w:styleId="C03E7D58D9CCF747B182E6935944D74A">
    <w:name w:val="C03E7D58D9CCF747B182E6935944D74A"/>
  </w:style>
  <w:style w:type="paragraph" w:customStyle="1" w:styleId="943A472996311A458FFBACDEFC5F8466">
    <w:name w:val="943A472996311A458FFBACDEFC5F8466"/>
  </w:style>
  <w:style w:type="paragraph" w:customStyle="1" w:styleId="91FB5A81C6C86E4F8FAB210CD3B9B098">
    <w:name w:val="91FB5A81C6C86E4F8FAB210CD3B9B098"/>
  </w:style>
  <w:style w:type="paragraph" w:customStyle="1" w:styleId="9A44D3D1C45D3B438C36C4B38BF311D1">
    <w:name w:val="9A44D3D1C45D3B438C36C4B38BF311D1"/>
  </w:style>
  <w:style w:type="paragraph" w:customStyle="1" w:styleId="6B9349CFDBCCEB4492251BE236210D25">
    <w:name w:val="6B9349CFDBCCEB4492251BE236210D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{D668EEC8-0D41-E248-A2A2-6B13358C364D}tf16392737.dotx</ap:Template>
  <ap:Application>Microsoft Word for the web</ap:Application>
  <ap:DocSecurity>0</ap:DocSecurity>
  <ap:ScaleCrop>false</ap:ScaleCrop>
  <ap:Company>GP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Griffin Pelletier</dc:creator>
  <keywords/>
  <dc:description>Email: umbral.lights@live.com  Cell: 289.200.4319</dc:description>
  <lastModifiedBy>Griffin Pelletier</lastModifiedBy>
  <revision>3</revision>
  <dcterms:created xsi:type="dcterms:W3CDTF">2023-06-07T18:16:00.0000000Z</dcterms:created>
  <dcterms:modified xsi:type="dcterms:W3CDTF">2023-06-15T14:12:34.0130187Z</dcterms:modified>
</coreProperties>
</file>